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1C3A" w14:textId="7D8DFF4A" w:rsidR="00C32871" w:rsidRPr="00C32871" w:rsidRDefault="00C32871" w:rsidP="00C32871">
      <w:pPr>
        <w:pStyle w:val="Heading1"/>
        <w:shd w:val="clear" w:color="auto" w:fill="FFFFFF"/>
        <w:spacing w:before="0" w:after="0"/>
        <w:rPr>
          <w:rFonts w:ascii="Lato" w:hAnsi="Lato"/>
          <w:color w:val="214C5E" w:themeColor="accent2"/>
          <w:sz w:val="43"/>
          <w:szCs w:val="43"/>
        </w:rPr>
      </w:pPr>
      <w:r w:rsidRPr="00C32871">
        <w:rPr>
          <w:rFonts w:ascii="Lato" w:hAnsi="Lato"/>
          <w:b/>
          <w:bCs/>
          <w:color w:val="214C5E" w:themeColor="accent2"/>
          <w:sz w:val="43"/>
          <w:szCs w:val="43"/>
        </w:rPr>
        <w:t>Internship Status Update</w:t>
      </w:r>
    </w:p>
    <w:p w14:paraId="1F1FE541" w14:textId="291381F6" w:rsidR="00035E3E" w:rsidRPr="00035E3E" w:rsidRDefault="00C32871" w:rsidP="00035E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</w:pPr>
      <w:r w:rsidRPr="00035E3E"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  <w:t xml:space="preserve">Week </w:t>
      </w:r>
      <w:r w:rsidR="00035E3E" w:rsidRPr="00035E3E"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  <w:t xml:space="preserve">1 - </w:t>
      </w:r>
      <w:r w:rsidR="00035E3E" w:rsidRPr="00035E3E">
        <w:rPr>
          <w:rFonts w:ascii="Arial" w:eastAsia="Times New Roman" w:hAnsi="Arial" w:cs="Arial"/>
          <w:color w:val="auto"/>
          <w:sz w:val="28"/>
          <w:szCs w:val="28"/>
          <w:lang w:eastAsia="en-GB"/>
        </w:rPr>
        <w:t>(19.02 - 23.02)</w:t>
      </w:r>
      <w:r w:rsidRPr="00035E3E">
        <w:rPr>
          <w:rFonts w:ascii="Arial" w:eastAsia="Times New Roman" w:hAnsi="Arial" w:cs="Arial"/>
          <w:color w:val="auto"/>
          <w:sz w:val="28"/>
          <w:szCs w:val="28"/>
          <w:lang w:eastAsia="en-GB"/>
        </w:rPr>
        <w:t>:</w:t>
      </w:r>
    </w:p>
    <w:p w14:paraId="0A2DA0B4" w14:textId="77777777" w:rsidR="00C32871" w:rsidRPr="001064D1" w:rsidRDefault="00C32871" w:rsidP="001064D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Set up my work and organisation (Notion) environment</w:t>
      </w:r>
    </w:p>
    <w:p w14:paraId="137AD87C" w14:textId="77777777" w:rsidR="00C32871" w:rsidRPr="001064D1" w:rsidRDefault="00C32871" w:rsidP="001064D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Started writing my Project Plan</w:t>
      </w:r>
    </w:p>
    <w:p w14:paraId="6ACFBE46" w14:textId="77777777" w:rsidR="00C32871" w:rsidRPr="001064D1" w:rsidRDefault="00C32871" w:rsidP="001064D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Created a Breakdown of the project</w:t>
      </w:r>
    </w:p>
    <w:p w14:paraId="3EC36A3B" w14:textId="77777777" w:rsidR="00C32871" w:rsidRPr="001064D1" w:rsidRDefault="00C32871" w:rsidP="001064D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Visualised the plan in a Gantt chart</w:t>
      </w:r>
    </w:p>
    <w:p w14:paraId="69CF3B5D" w14:textId="459B585E" w:rsidR="00C32871" w:rsidRPr="001064D1" w:rsidRDefault="00C32871" w:rsidP="001064D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>
        <w:rPr>
          <w:noProof/>
          <w:lang w:val="en-NL" w:eastAsia="en-GB"/>
        </w:rPr>
        <w:drawing>
          <wp:anchor distT="0" distB="0" distL="114300" distR="114300" simplePos="0" relativeHeight="251659264" behindDoc="0" locked="0" layoutInCell="1" allowOverlap="1" wp14:anchorId="16DC5D0E" wp14:editId="01FDD528">
            <wp:simplePos x="0" y="0"/>
            <wp:positionH relativeFrom="column">
              <wp:posOffset>-806035</wp:posOffset>
            </wp:positionH>
            <wp:positionV relativeFrom="paragraph">
              <wp:posOffset>447675</wp:posOffset>
            </wp:positionV>
            <wp:extent cx="7516495" cy="3130550"/>
            <wp:effectExtent l="0" t="0" r="1905" b="6350"/>
            <wp:wrapSquare wrapText="bothSides"/>
            <wp:docPr id="1542174273" name="Picture 1" descr="A close-up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74273" name="Picture 1" descr="A close-up of a projec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649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42749BC" wp14:editId="07A93909">
            <wp:simplePos x="0" y="0"/>
            <wp:positionH relativeFrom="column">
              <wp:posOffset>-795655</wp:posOffset>
            </wp:positionH>
            <wp:positionV relativeFrom="paragraph">
              <wp:posOffset>3695948</wp:posOffset>
            </wp:positionV>
            <wp:extent cx="7505700" cy="3053080"/>
            <wp:effectExtent l="0" t="0" r="0" b="0"/>
            <wp:wrapSquare wrapText="bothSides"/>
            <wp:docPr id="1589488389" name="Picture 2" descr="A close-up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88389" name="Picture 2" descr="A close-up of a calenda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4D1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Came up with research questions</w:t>
      </w:r>
    </w:p>
    <w:p w14:paraId="2815B0A9" w14:textId="41908672" w:rsidR="00C32871" w:rsidRPr="00C32871" w:rsidRDefault="00C32871" w:rsidP="00C328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</w:p>
    <w:p w14:paraId="014667E4" w14:textId="77777777" w:rsidR="00035E3E" w:rsidRPr="00035E3E" w:rsidRDefault="00035E3E" w:rsidP="00035E3E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E101A"/>
          <w:sz w:val="28"/>
          <w:szCs w:val="28"/>
          <w:lang w:val="en-NL" w:eastAsia="en-GB"/>
        </w:rPr>
      </w:pPr>
      <w:r w:rsidRPr="00035E3E">
        <w:rPr>
          <w:rFonts w:ascii="Arial" w:eastAsia="Times New Roman" w:hAnsi="Arial" w:cs="Arial"/>
          <w:color w:val="0E101A"/>
          <w:sz w:val="28"/>
          <w:szCs w:val="28"/>
          <w:lang w:val="en-NL" w:eastAsia="en-GB"/>
        </w:rPr>
        <w:t>Week 2 (26.02 - 01.03)</w:t>
      </w:r>
    </w:p>
    <w:p w14:paraId="6C2FBFD6" w14:textId="77777777" w:rsidR="00035E3E" w:rsidRPr="00035E3E" w:rsidRDefault="00035E3E" w:rsidP="00035E3E">
      <w:pPr>
        <w:pStyle w:val="ListParagraph"/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  <w:lang w:val="en-NL" w:eastAsia="en-GB"/>
        </w:rPr>
      </w:pPr>
    </w:p>
    <w:p w14:paraId="050C4DA7" w14:textId="77777777" w:rsidR="00035E3E" w:rsidRPr="001064D1" w:rsidRDefault="00035E3E" w:rsidP="001064D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color w:val="0E101A"/>
          <w:sz w:val="24"/>
          <w:szCs w:val="24"/>
          <w:lang w:val="en-NL" w:eastAsia="en-GB"/>
        </w:rPr>
        <w:t>Project Plan first draft was reviewed from the company mentor and sent for feedback from Fontys mentor</w:t>
      </w:r>
    </w:p>
    <w:p w14:paraId="440BBF82" w14:textId="77777777" w:rsidR="00035E3E" w:rsidRPr="001064D1" w:rsidRDefault="00035E3E" w:rsidP="001064D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color w:val="0E101A"/>
          <w:sz w:val="24"/>
          <w:szCs w:val="24"/>
          <w:lang w:val="en-NL" w:eastAsia="en-GB"/>
        </w:rPr>
        <w:t>Researched: Data Visualisation Trends, Popular tools and platforms used for data visualisation, The benefits and limitations of AI forecasting for decision-making processes</w:t>
      </w:r>
    </w:p>
    <w:p w14:paraId="11BEBA47" w14:textId="77777777" w:rsidR="00035E3E" w:rsidRPr="001064D1" w:rsidRDefault="00035E3E" w:rsidP="001064D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color w:val="0E101A"/>
          <w:sz w:val="24"/>
          <w:szCs w:val="24"/>
          <w:lang w:val="en-NL" w:eastAsia="en-GB"/>
        </w:rPr>
        <w:t>LinkedIn Learning course for Interaction Design: Dashboards and Visualization</w:t>
      </w:r>
    </w:p>
    <w:p w14:paraId="5CFD0212" w14:textId="77777777" w:rsidR="00035E3E" w:rsidRPr="001064D1" w:rsidRDefault="00035E3E" w:rsidP="001064D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color w:val="0E101A"/>
          <w:sz w:val="24"/>
          <w:szCs w:val="24"/>
          <w:lang w:val="en-NL" w:eastAsia="en-GB"/>
        </w:rPr>
        <w:t>Project kick-off meeting with Tada and Bankai company mentors - got introduced to the company project Live Blueprints, and insights on the design they are working on.</w:t>
      </w:r>
    </w:p>
    <w:p w14:paraId="2F8A2041" w14:textId="7B28C9BC" w:rsidR="00324548" w:rsidRDefault="00035E3E" w:rsidP="001064D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color w:val="0E101A"/>
          <w:sz w:val="24"/>
          <w:szCs w:val="24"/>
          <w:lang w:val="en-NL" w:eastAsia="en-GB"/>
        </w:rPr>
        <w:t>Side task: Did a rebrand of a brochure for the company in Canva </w:t>
      </w:r>
    </w:p>
    <w:p w14:paraId="57B95C67" w14:textId="05327072" w:rsidR="001064D1" w:rsidRPr="001064D1" w:rsidRDefault="001064D1" w:rsidP="001064D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E101A"/>
          <w:sz w:val="24"/>
          <w:szCs w:val="24"/>
          <w:lang w:val="en-NL" w:eastAsia="en-GB"/>
        </w:rPr>
      </w:pPr>
    </w:p>
    <w:p w14:paraId="1CCA3157" w14:textId="77777777" w:rsidR="001064D1" w:rsidRPr="001064D1" w:rsidRDefault="001064D1" w:rsidP="001064D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</w:pPr>
      <w:r w:rsidRPr="001064D1"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  <w:t>Week 3 - (4.03 - 10.03)</w:t>
      </w:r>
    </w:p>
    <w:p w14:paraId="13D391A7" w14:textId="77777777" w:rsidR="001064D1" w:rsidRPr="001064D1" w:rsidRDefault="001064D1" w:rsidP="001064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Side task: Rebrand LinkedIn and white paper materials for company's client.</w:t>
      </w:r>
    </w:p>
    <w:p w14:paraId="36876C3D" w14:textId="77777777" w:rsidR="001064D1" w:rsidRPr="001064D1" w:rsidRDefault="001064D1" w:rsidP="001064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 xml:space="preserve">Research topics:  </w:t>
      </w:r>
    </w:p>
    <w:p w14:paraId="04503F53" w14:textId="77777777" w:rsidR="001064D1" w:rsidRPr="001064D1" w:rsidRDefault="001064D1" w:rsidP="001064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b/>
          <w:bCs/>
          <w:color w:val="auto"/>
          <w:sz w:val="24"/>
          <w:szCs w:val="24"/>
          <w:lang w:val="en-NL" w:eastAsia="en-GB"/>
        </w:rPr>
        <w:t>AI Forecasting Techniques:</w:t>
      </w:r>
    </w:p>
    <w:p w14:paraId="1599FA7E" w14:textId="77777777" w:rsidR="001064D1" w:rsidRPr="001064D1" w:rsidRDefault="001064D1" w:rsidP="001064D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Understand the benefits and limitations of AI forecasting for decision-making processes.</w:t>
      </w:r>
    </w:p>
    <w:p w14:paraId="4F2B751C" w14:textId="77777777" w:rsidR="001064D1" w:rsidRPr="001064D1" w:rsidRDefault="001064D1" w:rsidP="001064D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What information could be predicted?</w:t>
      </w:r>
    </w:p>
    <w:p w14:paraId="51389BFF" w14:textId="77777777" w:rsidR="001064D1" w:rsidRPr="001064D1" w:rsidRDefault="001064D1" w:rsidP="001064D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Implementation</w:t>
      </w:r>
    </w:p>
    <w:p w14:paraId="03C563E7" w14:textId="77777777" w:rsidR="001064D1" w:rsidRPr="001064D1" w:rsidRDefault="001064D1" w:rsidP="001064D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What problems the AI could find?</w:t>
      </w:r>
    </w:p>
    <w:p w14:paraId="4696355D" w14:textId="77777777" w:rsidR="001064D1" w:rsidRPr="001064D1" w:rsidRDefault="001064D1" w:rsidP="001064D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What solutions the AI could suggest?</w:t>
      </w:r>
    </w:p>
    <w:p w14:paraId="0B89FD37" w14:textId="77777777" w:rsidR="001064D1" w:rsidRPr="001064D1" w:rsidRDefault="001064D1" w:rsidP="001064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b/>
          <w:bCs/>
          <w:color w:val="auto"/>
          <w:sz w:val="24"/>
          <w:szCs w:val="24"/>
          <w:lang w:val="en-NL" w:eastAsia="en-GB"/>
        </w:rPr>
        <w:t>Dashboard Design</w:t>
      </w:r>
    </w:p>
    <w:p w14:paraId="47C3E4F2" w14:textId="77777777" w:rsidR="001064D1" w:rsidRPr="001064D1" w:rsidRDefault="001064D1" w:rsidP="001064D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Key Characteristics of Great Dashboards</w:t>
      </w:r>
    </w:p>
    <w:p w14:paraId="4132FA12" w14:textId="77777777" w:rsidR="001064D1" w:rsidRPr="001064D1" w:rsidRDefault="001064D1" w:rsidP="001064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b/>
          <w:bCs/>
          <w:color w:val="auto"/>
          <w:sz w:val="24"/>
          <w:szCs w:val="24"/>
          <w:lang w:val="en-NL" w:eastAsia="en-GB"/>
        </w:rPr>
        <w:t>Component design system</w:t>
      </w:r>
    </w:p>
    <w:p w14:paraId="5BB05C6E" w14:textId="77777777" w:rsidR="001064D1" w:rsidRPr="001064D1" w:rsidRDefault="001064D1" w:rsidP="001064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b/>
          <w:bCs/>
          <w:color w:val="auto"/>
          <w:sz w:val="24"/>
          <w:szCs w:val="24"/>
          <w:lang w:val="en-NL" w:eastAsia="en-GB"/>
        </w:rPr>
        <w:t>Data Visualisation Trends:</w:t>
      </w:r>
    </w:p>
    <w:p w14:paraId="17D6C446" w14:textId="77777777" w:rsidR="001064D1" w:rsidRPr="001064D1" w:rsidRDefault="001064D1" w:rsidP="001064D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Explore current trends in data visualisation across various industries.</w:t>
      </w:r>
    </w:p>
    <w:p w14:paraId="253482E1" w14:textId="77777777" w:rsidR="001064D1" w:rsidRPr="001064D1" w:rsidRDefault="001064D1" w:rsidP="001064D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Identify popular tools and platforms used for data visualisation.</w:t>
      </w:r>
    </w:p>
    <w:p w14:paraId="6A8DB638" w14:textId="77777777" w:rsidR="001064D1" w:rsidRPr="001064D1" w:rsidRDefault="001064D1" w:rsidP="001064D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Current data visualisation Tada Solutions is using</w:t>
      </w:r>
    </w:p>
    <w:p w14:paraId="5994834B" w14:textId="77777777" w:rsidR="001064D1" w:rsidRPr="001064D1" w:rsidRDefault="001064D1" w:rsidP="001064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1064D1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Finalised the Initial Background Research and combined it into one PDF file.</w:t>
      </w:r>
    </w:p>
    <w:p w14:paraId="317DC53D" w14:textId="1562E8C2" w:rsidR="001064D1" w:rsidRPr="001064D1" w:rsidRDefault="001064D1" w:rsidP="001064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1064D1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NL" w:eastAsia="en-GB"/>
        </w:rPr>
        <w:drawing>
          <wp:anchor distT="0" distB="0" distL="114300" distR="114300" simplePos="0" relativeHeight="251660288" behindDoc="1" locked="0" layoutInCell="1" allowOverlap="1" wp14:anchorId="0AC40395" wp14:editId="569938F4">
            <wp:simplePos x="0" y="0"/>
            <wp:positionH relativeFrom="column">
              <wp:posOffset>755208</wp:posOffset>
            </wp:positionH>
            <wp:positionV relativeFrom="paragraph">
              <wp:posOffset>357284</wp:posOffset>
            </wp:positionV>
            <wp:extent cx="4524292" cy="2513496"/>
            <wp:effectExtent l="0" t="0" r="0" b="1270"/>
            <wp:wrapNone/>
            <wp:docPr id="1256437728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292" cy="251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4D1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Wrote projects SMART Goals -  Answering one of my research subquestions: "How can the effectiveness of improved data visualisation be measured and evaluated?"</w:t>
      </w:r>
    </w:p>
    <w:p w14:paraId="41048BB4" w14:textId="78E57268" w:rsidR="001064D1" w:rsidRPr="001064D1" w:rsidRDefault="001064D1" w:rsidP="00106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NL" w:eastAsia="en-GB"/>
        </w:rPr>
      </w:pPr>
    </w:p>
    <w:p w14:paraId="61041A27" w14:textId="69668D7E" w:rsidR="00324548" w:rsidRDefault="00324548">
      <w:pPr>
        <w:pStyle w:val="Heading2"/>
      </w:pPr>
    </w:p>
    <w:p w14:paraId="0A3C73A2" w14:textId="77777777" w:rsidR="00714F4B" w:rsidRDefault="00714F4B" w:rsidP="00714F4B"/>
    <w:p w14:paraId="78D4416C" w14:textId="77777777" w:rsidR="00714F4B" w:rsidRDefault="00714F4B" w:rsidP="00714F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</w:pPr>
    </w:p>
    <w:p w14:paraId="3558DF5D" w14:textId="76CD4BEA" w:rsidR="00714F4B" w:rsidRPr="004E16FB" w:rsidRDefault="00714F4B" w:rsidP="00714F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</w:pPr>
      <w:r w:rsidRPr="004E16FB"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  <w:t>Week 4 – (11.03 - 15.03)</w:t>
      </w:r>
    </w:p>
    <w:p w14:paraId="7E560A46" w14:textId="77777777" w:rsidR="00714F4B" w:rsidRPr="004E16FB" w:rsidRDefault="00714F4B" w:rsidP="00714F4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4E16FB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Side task: Rebrand CJM materials for company's client.</w:t>
      </w:r>
    </w:p>
    <w:p w14:paraId="45D52866" w14:textId="5CA9BA28" w:rsidR="00714F4B" w:rsidRPr="004E16FB" w:rsidRDefault="00714F4B" w:rsidP="00714F4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4E16FB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Investigated different departments and the connection between them </w:t>
      </w:r>
    </w:p>
    <w:p w14:paraId="1D7BAC65" w14:textId="77777777" w:rsidR="00714F4B" w:rsidRPr="004E16FB" w:rsidRDefault="00714F4B" w:rsidP="00714F4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4E16FB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Created a flowchart for deeper understanding of the data flow between departments</w:t>
      </w:r>
    </w:p>
    <w:p w14:paraId="2C916247" w14:textId="77777777" w:rsidR="00714F4B" w:rsidRPr="004E16FB" w:rsidRDefault="00714F4B" w:rsidP="00714F4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4E16FB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Created inspiration moodboard</w:t>
      </w:r>
    </w:p>
    <w:p w14:paraId="6AA8F861" w14:textId="059EBF82" w:rsidR="004E16FB" w:rsidRPr="004E16FB" w:rsidRDefault="004E16FB" w:rsidP="004E16FB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</w:pPr>
      <w:r w:rsidRPr="004E16FB"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  <w:t>Week 5 - (18.03 - 24.03)</w:t>
      </w:r>
    </w:p>
    <w:p w14:paraId="6F4D88A3" w14:textId="77777777" w:rsidR="004E16FB" w:rsidRPr="004E16FB" w:rsidRDefault="004E16FB" w:rsidP="004E16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4E16FB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Side tasks: document improvements of the website (</w:t>
      </w:r>
      <w:hyperlink r:id="rId10" w:tgtFrame="_blank" w:tooltip="https://www.schulinck.nl/" w:history="1">
        <w:r w:rsidRPr="004E1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NL" w:eastAsia="en-GB"/>
          </w:rPr>
          <w:t>https://www.schulinck.nl</w:t>
        </w:r>
      </w:hyperlink>
      <w:r w:rsidRPr="004E16FB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) </w:t>
      </w:r>
    </w:p>
    <w:p w14:paraId="0C7FC888" w14:textId="77777777" w:rsidR="004E16FB" w:rsidRPr="004E16FB" w:rsidRDefault="004E16FB" w:rsidP="004E16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4E16FB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Side task: create a infographic for client Kwint</w:t>
      </w:r>
    </w:p>
    <w:p w14:paraId="1D3CD1DD" w14:textId="77777777" w:rsidR="004E16FB" w:rsidRPr="004E16FB" w:rsidRDefault="004E16FB" w:rsidP="004E16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4E16FB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Created a FigJam for brainstorming</w:t>
      </w:r>
    </w:p>
    <w:p w14:paraId="414BD790" w14:textId="77777777" w:rsidR="004E16FB" w:rsidRPr="004E16FB" w:rsidRDefault="004E16FB" w:rsidP="004E16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4E16FB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Investigated Possible metrics for different departments dashboards</w:t>
      </w:r>
    </w:p>
    <w:p w14:paraId="159985B5" w14:textId="77777777" w:rsidR="004E16FB" w:rsidRPr="004E16FB" w:rsidRDefault="004E16FB" w:rsidP="004E16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4E16FB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Looked for possible KPI for each department</w:t>
      </w:r>
    </w:p>
    <w:p w14:paraId="771A7E29" w14:textId="5A5B95E5" w:rsidR="004E16FB" w:rsidRPr="004E16FB" w:rsidRDefault="004E16FB" w:rsidP="004E16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4E16FB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Added inspiration images of KPI visualisation</w:t>
      </w:r>
    </w:p>
    <w:p w14:paraId="18646E66" w14:textId="05A6891B" w:rsidR="004E16FB" w:rsidRPr="004E16FB" w:rsidRDefault="004E16FB" w:rsidP="004E16FB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</w:pPr>
      <w:r w:rsidRPr="004E16FB"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  <w:t>Week 6 - (26.03 - 29.03)</w:t>
      </w:r>
    </w:p>
    <w:p w14:paraId="5FEC07A9" w14:textId="77777777" w:rsidR="004E16FB" w:rsidRPr="004E16FB" w:rsidRDefault="004E16FB" w:rsidP="004E16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4E16FB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Side task: Create a flowchart for Bouwend departments data flow</w:t>
      </w:r>
    </w:p>
    <w:p w14:paraId="7CEEB89B" w14:textId="77777777" w:rsidR="004E16FB" w:rsidRPr="004E16FB" w:rsidRDefault="004E16FB" w:rsidP="004E16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4E16FB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Alter Department DataFlow Flowchart based on feedback. (Added Production department)</w:t>
      </w:r>
    </w:p>
    <w:p w14:paraId="6D2D06D2" w14:textId="77777777" w:rsidR="004E16FB" w:rsidRPr="004E16FB" w:rsidRDefault="004E16FB" w:rsidP="004E16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4E16FB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Investigate where exactly can problems regarding data flow can occur</w:t>
      </w:r>
    </w:p>
    <w:p w14:paraId="736B9182" w14:textId="77777777" w:rsidR="004E16FB" w:rsidRPr="004E16FB" w:rsidRDefault="004E16FB" w:rsidP="004E16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4E16FB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Wireframing on paper</w:t>
      </w:r>
    </w:p>
    <w:p w14:paraId="00BA25BC" w14:textId="77777777" w:rsidR="004E16FB" w:rsidRPr="004E16FB" w:rsidRDefault="004E16FB" w:rsidP="004E16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4E16FB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Started wireframing in Figma</w:t>
      </w:r>
    </w:p>
    <w:p w14:paraId="022DD59B" w14:textId="77777777" w:rsidR="00D13D88" w:rsidRPr="00D13D88" w:rsidRDefault="00D13D88" w:rsidP="00D13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</w:pPr>
      <w:r w:rsidRPr="00D13D88"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  <w:t>Week 7 - (01.04 - 05.04)</w:t>
      </w:r>
    </w:p>
    <w:p w14:paraId="33685322" w14:textId="77777777" w:rsidR="00D13D88" w:rsidRPr="00D13D88" w:rsidRDefault="00D13D88" w:rsidP="00D13D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13D88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Continued wireframing </w:t>
      </w:r>
    </w:p>
    <w:p w14:paraId="4449FF31" w14:textId="77777777" w:rsidR="00D13D88" w:rsidRPr="00D13D88" w:rsidRDefault="00D13D88" w:rsidP="00D13D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13D88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Started the Portfolio website</w:t>
      </w:r>
    </w:p>
    <w:p w14:paraId="65CFE25A" w14:textId="77777777" w:rsidR="00D13D88" w:rsidRPr="00D13D88" w:rsidRDefault="00D13D88" w:rsidP="00D13D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13D88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Created a basic structure of the Portfolio</w:t>
      </w:r>
    </w:p>
    <w:p w14:paraId="732B7195" w14:textId="77777777" w:rsidR="00D13D88" w:rsidRPr="00D13D88" w:rsidRDefault="00D13D88" w:rsidP="00D13D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13D88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Organised documents in Notion</w:t>
      </w:r>
    </w:p>
    <w:p w14:paraId="64B147A1" w14:textId="77777777" w:rsidR="00D13D88" w:rsidRDefault="00D13D88" w:rsidP="00D13D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13D88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Visualise some ideas within the wireframe and ask for feedback (widgets, dataflowchart, structure)</w:t>
      </w:r>
    </w:p>
    <w:p w14:paraId="390BC51F" w14:textId="77777777" w:rsidR="00D13D88" w:rsidRPr="00D13D88" w:rsidRDefault="00D13D88" w:rsidP="00D13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</w:pPr>
      <w:r w:rsidRPr="00D13D88"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  <w:t>Week 8 - (08.04 - 12.04)</w:t>
      </w:r>
    </w:p>
    <w:p w14:paraId="13961A4B" w14:textId="77777777" w:rsidR="00D13D88" w:rsidRPr="00D13D88" w:rsidRDefault="00D13D88" w:rsidP="00D13D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13D88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Wire-framing</w:t>
      </w:r>
    </w:p>
    <w:p w14:paraId="007B7588" w14:textId="77777777" w:rsidR="00D13D88" w:rsidRPr="00D13D88" w:rsidRDefault="00D13D88" w:rsidP="00D13D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13D88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Portfolio website development</w:t>
      </w:r>
    </w:p>
    <w:p w14:paraId="1B58A46C" w14:textId="77777777" w:rsidR="00D13D88" w:rsidRDefault="00D13D88" w:rsidP="00D13D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13D88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Started writing Research Document</w:t>
      </w:r>
    </w:p>
    <w:p w14:paraId="17517A91" w14:textId="77777777" w:rsidR="00D13D88" w:rsidRDefault="00D13D88" w:rsidP="00D13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</w:p>
    <w:p w14:paraId="11E1A817" w14:textId="77777777" w:rsidR="00D13D88" w:rsidRDefault="00D13D88" w:rsidP="00D13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</w:p>
    <w:p w14:paraId="34E0203A" w14:textId="77777777" w:rsidR="00D13D88" w:rsidRPr="00D13D88" w:rsidRDefault="00D13D88" w:rsidP="00D13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</w:pPr>
      <w:r w:rsidRPr="00D13D88"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  <w:lastRenderedPageBreak/>
        <w:t>Week 9 - (15.04 - 19.04)</w:t>
      </w:r>
    </w:p>
    <w:p w14:paraId="154124C5" w14:textId="77777777" w:rsidR="00D13D88" w:rsidRPr="00D13D88" w:rsidRDefault="00D13D88" w:rsidP="00D13D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13D88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MidTerm Review Presentation</w:t>
      </w:r>
    </w:p>
    <w:p w14:paraId="7F2C48EB" w14:textId="77777777" w:rsidR="00D13D88" w:rsidRPr="00D13D88" w:rsidRDefault="00D13D88" w:rsidP="00D13D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13D88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Feedback from Jos: validating features through LinkedIn Post</w:t>
      </w:r>
    </w:p>
    <w:p w14:paraId="60F657C7" w14:textId="77777777" w:rsidR="00D13D88" w:rsidRPr="00D13D88" w:rsidRDefault="00D13D88" w:rsidP="00D13D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13D88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Career Day: next semester choice of advanced media design</w:t>
      </w:r>
    </w:p>
    <w:p w14:paraId="65926999" w14:textId="77777777" w:rsidR="00D13D88" w:rsidRPr="00D13D88" w:rsidRDefault="00D13D88" w:rsidP="00D13D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13D88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 xml:space="preserve">Feedback on wireframe and Project from Metaxas and Li: </w:t>
      </w:r>
    </w:p>
    <w:p w14:paraId="3CE9F989" w14:textId="77777777" w:rsidR="00D13D88" w:rsidRPr="00D13D88" w:rsidRDefault="00D13D88" w:rsidP="00D13D8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13D88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Prioritise features as soon as possible</w:t>
      </w:r>
    </w:p>
    <w:p w14:paraId="7716C645" w14:textId="77777777" w:rsidR="00D13D88" w:rsidRPr="00D13D88" w:rsidRDefault="00D13D88" w:rsidP="00D13D8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13D88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Leave AI forecasting implementation</w:t>
      </w:r>
    </w:p>
    <w:p w14:paraId="6A537DF7" w14:textId="2284B2B6" w:rsidR="002E347D" w:rsidRPr="00D649ED" w:rsidRDefault="00D13D88" w:rsidP="002E34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13D88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Ask for possible data</w:t>
      </w:r>
    </w:p>
    <w:p w14:paraId="48B2852D" w14:textId="3426D4E8" w:rsidR="002E347D" w:rsidRPr="002E347D" w:rsidRDefault="002E347D" w:rsidP="002E34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</w:pPr>
      <w:r w:rsidRPr="002E347D"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  <w:t>Week 10 - (22.04 - 26.04)</w:t>
      </w:r>
    </w:p>
    <w:p w14:paraId="03ABEF8F" w14:textId="77777777" w:rsidR="002E347D" w:rsidRPr="002E347D" w:rsidRDefault="002E347D" w:rsidP="002E34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2E347D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Finished Portfolio Template</w:t>
      </w:r>
    </w:p>
    <w:p w14:paraId="7611FD1D" w14:textId="77777777" w:rsidR="002E347D" w:rsidRPr="002E347D" w:rsidRDefault="002E347D" w:rsidP="002E34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2E347D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Continue writing Research Document</w:t>
      </w:r>
    </w:p>
    <w:p w14:paraId="2B283C45" w14:textId="77777777" w:rsidR="002E347D" w:rsidRPr="002E347D" w:rsidRDefault="002E347D" w:rsidP="002E34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2E347D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Created a possible LinkedIn post for prioritising features</w:t>
      </w:r>
    </w:p>
    <w:p w14:paraId="419CEAC6" w14:textId="77777777" w:rsidR="002E347D" w:rsidRPr="002E347D" w:rsidRDefault="002E347D" w:rsidP="002E34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2E347D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Meeting with Thijn </w:t>
      </w:r>
    </w:p>
    <w:p w14:paraId="3BE78140" w14:textId="77777777" w:rsidR="002E347D" w:rsidRDefault="002E347D" w:rsidP="002E34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2E347D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Feedback on wireframe</w:t>
      </w:r>
    </w:p>
    <w:p w14:paraId="43F7DAFE" w14:textId="77777777" w:rsidR="002E347D" w:rsidRDefault="002E347D" w:rsidP="002E34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</w:p>
    <w:p w14:paraId="71F082ED" w14:textId="10D12EAA" w:rsidR="002E347D" w:rsidRPr="002E347D" w:rsidRDefault="002E347D" w:rsidP="002E34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</w:pPr>
      <w:r w:rsidRPr="002E347D"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  <w:t>Week 11 - (29.04 - 03.05)</w:t>
      </w:r>
    </w:p>
    <w:p w14:paraId="32DBA43A" w14:textId="77777777" w:rsidR="002E347D" w:rsidRPr="002E347D" w:rsidRDefault="002E347D" w:rsidP="002E34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2E347D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Started Final Prototype</w:t>
      </w:r>
    </w:p>
    <w:p w14:paraId="2F380EBA" w14:textId="77777777" w:rsidR="002E347D" w:rsidRPr="002E347D" w:rsidRDefault="002E347D" w:rsidP="002E34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2E347D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Researched on suitable colors</w:t>
      </w:r>
    </w:p>
    <w:p w14:paraId="1499BE41" w14:textId="77777777" w:rsidR="002E347D" w:rsidRPr="002E347D" w:rsidRDefault="002E347D" w:rsidP="002E34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2E347D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Tested ways of creating interactive menu navigation bar</w:t>
      </w:r>
    </w:p>
    <w:p w14:paraId="69247E6E" w14:textId="77777777" w:rsidR="002E347D" w:rsidRPr="002E347D" w:rsidRDefault="002E347D" w:rsidP="002E34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2E347D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Finished Style Guide</w:t>
      </w:r>
    </w:p>
    <w:p w14:paraId="6F07E3E4" w14:textId="44ACD3D9" w:rsidR="00D649ED" w:rsidRDefault="002E347D" w:rsidP="00D649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2E347D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Started designing the charts as components</w:t>
      </w:r>
    </w:p>
    <w:p w14:paraId="58DD0B96" w14:textId="77777777" w:rsidR="00D649ED" w:rsidRPr="00D649ED" w:rsidRDefault="00D649ED" w:rsidP="00D649E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</w:p>
    <w:p w14:paraId="12E678F5" w14:textId="77777777" w:rsidR="00D649ED" w:rsidRPr="00D649ED" w:rsidRDefault="00D649ED" w:rsidP="00D649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</w:pPr>
      <w:r w:rsidRPr="00D649ED"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  <w:t>Week 12 - (6.05 - 10.05)</w:t>
      </w:r>
    </w:p>
    <w:p w14:paraId="2EBB0986" w14:textId="77777777" w:rsidR="00D649ED" w:rsidRPr="00D649ED" w:rsidRDefault="00D649ED" w:rsidP="00D649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649ED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Finished the chart</w:t>
      </w:r>
    </w:p>
    <w:p w14:paraId="58692E33" w14:textId="77777777" w:rsidR="00D649ED" w:rsidRPr="00D649ED" w:rsidRDefault="00D649ED" w:rsidP="00D649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649ED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Finished the grid</w:t>
      </w:r>
    </w:p>
    <w:p w14:paraId="561E302B" w14:textId="77777777" w:rsidR="00D649ED" w:rsidRPr="00D649ED" w:rsidRDefault="00D649ED" w:rsidP="00D649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649ED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Finished side bar navigation</w:t>
      </w:r>
    </w:p>
    <w:p w14:paraId="5F2AD310" w14:textId="77777777" w:rsidR="00D649ED" w:rsidRPr="00D649ED" w:rsidRDefault="00D649ED" w:rsidP="00D649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649ED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Researched on how to create a visual hierarchy in dashboard </w:t>
      </w:r>
    </w:p>
    <w:p w14:paraId="08EFE6CE" w14:textId="77777777" w:rsidR="00D649ED" w:rsidRDefault="00D649ED" w:rsidP="00D649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649ED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Portfolio progress</w:t>
      </w:r>
    </w:p>
    <w:p w14:paraId="4BD4797F" w14:textId="77777777" w:rsidR="00D649ED" w:rsidRDefault="00D649ED" w:rsidP="00D649E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</w:p>
    <w:p w14:paraId="74B74302" w14:textId="77777777" w:rsidR="00D649ED" w:rsidRPr="00D649ED" w:rsidRDefault="00D649ED" w:rsidP="00D649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</w:pPr>
      <w:r w:rsidRPr="00D649ED"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  <w:t>Week 13 - (13.05-17.05)</w:t>
      </w:r>
    </w:p>
    <w:p w14:paraId="359292D9" w14:textId="77777777" w:rsidR="00D649ED" w:rsidRPr="00D649ED" w:rsidRDefault="00D649ED" w:rsidP="00D649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649ED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Interview expert on Marketing department processes</w:t>
      </w:r>
    </w:p>
    <w:p w14:paraId="531850B1" w14:textId="77777777" w:rsidR="00D649ED" w:rsidRPr="00D649ED" w:rsidRDefault="00D649ED" w:rsidP="00D649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649ED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Meeting regarding operational efficiency (PEP &amp; EIP) with Bankai</w:t>
      </w:r>
    </w:p>
    <w:p w14:paraId="66DC898A" w14:textId="77777777" w:rsidR="00D649ED" w:rsidRPr="00D649ED" w:rsidRDefault="00D649ED" w:rsidP="00D649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649ED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Started on departments overview page (Final Prototype)</w:t>
      </w:r>
    </w:p>
    <w:p w14:paraId="2792A336" w14:textId="10338C9A" w:rsidR="00D649ED" w:rsidRPr="00D649ED" w:rsidRDefault="00D649ED" w:rsidP="00D649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D649ED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Portfolio progress</w:t>
      </w:r>
    </w:p>
    <w:p w14:paraId="2372D5EC" w14:textId="77777777" w:rsidR="00D649ED" w:rsidRPr="002E347D" w:rsidRDefault="00D649ED" w:rsidP="00D649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</w:p>
    <w:p w14:paraId="67AD87B7" w14:textId="50AEBE57" w:rsidR="00012ECF" w:rsidRPr="00012ECF" w:rsidRDefault="00012ECF" w:rsidP="00012ECF">
      <w:pPr>
        <w:spacing w:before="100" w:beforeAutospacing="1" w:after="100" w:afterAutospacing="1" w:line="240" w:lineRule="auto"/>
        <w:ind w:left="432"/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</w:pPr>
      <w:r w:rsidRPr="00012ECF"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  <w:t>Week 14 - (20.05-24.05)</w:t>
      </w:r>
    </w:p>
    <w:p w14:paraId="073C6EB2" w14:textId="77777777" w:rsidR="00012ECF" w:rsidRPr="00012ECF" w:rsidRDefault="00012ECF" w:rsidP="00012E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012ECF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Created two variants of visual for the metrics overview page</w:t>
      </w:r>
    </w:p>
    <w:p w14:paraId="346F55C4" w14:textId="77777777" w:rsidR="00012ECF" w:rsidRPr="00012ECF" w:rsidRDefault="00012ECF" w:rsidP="00012E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012ECF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Updated the user journey flow</w:t>
      </w:r>
    </w:p>
    <w:p w14:paraId="2E3A1566" w14:textId="77777777" w:rsidR="00012ECF" w:rsidRPr="00012ECF" w:rsidRDefault="00012ECF" w:rsidP="00012E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012ECF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Conducted 3 User Testings</w:t>
      </w:r>
    </w:p>
    <w:p w14:paraId="0553B1B1" w14:textId="77777777" w:rsidR="00012ECF" w:rsidRDefault="00012ECF" w:rsidP="00012E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012ECF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Started writing User Testing Report</w:t>
      </w:r>
    </w:p>
    <w:p w14:paraId="0B7A2712" w14:textId="77777777" w:rsidR="00012ECF" w:rsidRDefault="00012ECF" w:rsidP="00012E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</w:p>
    <w:p w14:paraId="1FD16517" w14:textId="2FFDB32F" w:rsidR="00012ECF" w:rsidRPr="00012ECF" w:rsidRDefault="00012ECF" w:rsidP="00012ECF">
      <w:pPr>
        <w:spacing w:before="100" w:beforeAutospacing="1" w:after="100" w:afterAutospacing="1" w:line="240" w:lineRule="auto"/>
        <w:ind w:left="432"/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</w:pPr>
      <w:r w:rsidRPr="00012ECF">
        <w:rPr>
          <w:rFonts w:ascii="Arial" w:eastAsia="Times New Roman" w:hAnsi="Arial" w:cs="Arial"/>
          <w:color w:val="auto"/>
          <w:sz w:val="28"/>
          <w:szCs w:val="28"/>
          <w:lang w:val="en-NL" w:eastAsia="en-GB"/>
        </w:rPr>
        <w:t>Week 15,16,17,18 - (27.05-18.06)</w:t>
      </w:r>
    </w:p>
    <w:p w14:paraId="3F1FE944" w14:textId="77777777" w:rsidR="00012ECF" w:rsidRPr="00012ECF" w:rsidRDefault="00012ECF" w:rsidP="00012E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012ECF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Writing Internship Report</w:t>
      </w:r>
    </w:p>
    <w:p w14:paraId="46449B3D" w14:textId="77777777" w:rsidR="00012ECF" w:rsidRPr="00012ECF" w:rsidRDefault="00012ECF" w:rsidP="00012E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  <w:r w:rsidRPr="00012ECF"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  <w:t>Updating Git Wiki Portfolio</w:t>
      </w:r>
    </w:p>
    <w:p w14:paraId="473E58BA" w14:textId="77777777" w:rsidR="00012ECF" w:rsidRPr="00012ECF" w:rsidRDefault="00012ECF" w:rsidP="00012E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</w:p>
    <w:p w14:paraId="0CD34EB5" w14:textId="77777777" w:rsidR="002E347D" w:rsidRPr="002E347D" w:rsidRDefault="002E347D" w:rsidP="002E34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</w:p>
    <w:p w14:paraId="52818B38" w14:textId="77777777" w:rsidR="00D13D88" w:rsidRDefault="00D13D88" w:rsidP="00D13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</w:p>
    <w:p w14:paraId="210CE965" w14:textId="77777777" w:rsidR="00D13D88" w:rsidRPr="00D13D88" w:rsidRDefault="00D13D88" w:rsidP="00D13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</w:p>
    <w:p w14:paraId="04BDFA28" w14:textId="77777777" w:rsidR="00D13D88" w:rsidRPr="00D13D88" w:rsidRDefault="00D13D88" w:rsidP="00D13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NL" w:eastAsia="en-GB"/>
        </w:rPr>
      </w:pPr>
    </w:p>
    <w:p w14:paraId="419C5B3D" w14:textId="77777777" w:rsidR="004E16FB" w:rsidRPr="004E16FB" w:rsidRDefault="004E16FB" w:rsidP="004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NL" w:eastAsia="en-GB"/>
        </w:rPr>
      </w:pPr>
    </w:p>
    <w:p w14:paraId="2E96F5FD" w14:textId="77777777" w:rsidR="00714F4B" w:rsidRPr="00D13D88" w:rsidRDefault="00714F4B" w:rsidP="00714F4B"/>
    <w:p w14:paraId="579AAF6E" w14:textId="77777777" w:rsidR="00714F4B" w:rsidRPr="00D13D88" w:rsidRDefault="00714F4B" w:rsidP="00714F4B"/>
    <w:p w14:paraId="56DC6E95" w14:textId="77777777" w:rsidR="00714F4B" w:rsidRPr="00D13D88" w:rsidRDefault="00714F4B" w:rsidP="00714F4B"/>
    <w:sectPr w:rsidR="00714F4B" w:rsidRPr="00D13D88">
      <w:footerReference w:type="default" r:id="rId11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E1547" w14:textId="77777777" w:rsidR="00F622A8" w:rsidRDefault="00F622A8">
      <w:r>
        <w:separator/>
      </w:r>
    </w:p>
    <w:p w14:paraId="5F1310B2" w14:textId="77777777" w:rsidR="00F622A8" w:rsidRDefault="00F622A8"/>
  </w:endnote>
  <w:endnote w:type="continuationSeparator" w:id="0">
    <w:p w14:paraId="7F2A4467" w14:textId="77777777" w:rsidR="00F622A8" w:rsidRDefault="00F622A8">
      <w:r>
        <w:continuationSeparator/>
      </w:r>
    </w:p>
    <w:p w14:paraId="138F1F21" w14:textId="77777777" w:rsidR="00F622A8" w:rsidRDefault="00F622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124F02" w14:textId="77777777" w:rsidR="00324548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860CD" w14:textId="77777777" w:rsidR="00F622A8" w:rsidRDefault="00F622A8">
      <w:r>
        <w:separator/>
      </w:r>
    </w:p>
    <w:p w14:paraId="3F366221" w14:textId="77777777" w:rsidR="00F622A8" w:rsidRDefault="00F622A8"/>
  </w:footnote>
  <w:footnote w:type="continuationSeparator" w:id="0">
    <w:p w14:paraId="7840054D" w14:textId="77777777" w:rsidR="00F622A8" w:rsidRDefault="00F622A8">
      <w:r>
        <w:continuationSeparator/>
      </w:r>
    </w:p>
    <w:p w14:paraId="4B184B5D" w14:textId="77777777" w:rsidR="00F622A8" w:rsidRDefault="00F622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AC45B2"/>
    <w:multiLevelType w:val="hybridMultilevel"/>
    <w:tmpl w:val="FC7CA9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56B6F"/>
    <w:multiLevelType w:val="multilevel"/>
    <w:tmpl w:val="86F4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9649E"/>
    <w:multiLevelType w:val="multilevel"/>
    <w:tmpl w:val="BBE8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923B8"/>
    <w:multiLevelType w:val="multilevel"/>
    <w:tmpl w:val="1C1C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E09C5"/>
    <w:multiLevelType w:val="multilevel"/>
    <w:tmpl w:val="05C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D49E5"/>
    <w:multiLevelType w:val="hybridMultilevel"/>
    <w:tmpl w:val="C5086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A240B"/>
    <w:multiLevelType w:val="multilevel"/>
    <w:tmpl w:val="F0E6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22CF9"/>
    <w:multiLevelType w:val="multilevel"/>
    <w:tmpl w:val="EF00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B235F"/>
    <w:multiLevelType w:val="multilevel"/>
    <w:tmpl w:val="6E0E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14393"/>
    <w:multiLevelType w:val="multilevel"/>
    <w:tmpl w:val="2F38D7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F4D14"/>
    <w:multiLevelType w:val="multilevel"/>
    <w:tmpl w:val="A11E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76855"/>
    <w:multiLevelType w:val="multilevel"/>
    <w:tmpl w:val="C978A74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9B62D7"/>
    <w:multiLevelType w:val="multilevel"/>
    <w:tmpl w:val="3A6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855EC"/>
    <w:multiLevelType w:val="multilevel"/>
    <w:tmpl w:val="B298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7C5C83"/>
    <w:multiLevelType w:val="multilevel"/>
    <w:tmpl w:val="C6CE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474E7D"/>
    <w:multiLevelType w:val="multilevel"/>
    <w:tmpl w:val="C4CE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443F22"/>
    <w:multiLevelType w:val="multilevel"/>
    <w:tmpl w:val="89CE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8E1921"/>
    <w:multiLevelType w:val="multilevel"/>
    <w:tmpl w:val="6C46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CB6A41"/>
    <w:multiLevelType w:val="multilevel"/>
    <w:tmpl w:val="22AC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219822">
    <w:abstractNumId w:val="1"/>
  </w:num>
  <w:num w:numId="2" w16cid:durableId="1102452864">
    <w:abstractNumId w:val="0"/>
  </w:num>
  <w:num w:numId="3" w16cid:durableId="2020811795">
    <w:abstractNumId w:val="8"/>
  </w:num>
  <w:num w:numId="4" w16cid:durableId="1373070737">
    <w:abstractNumId w:val="16"/>
  </w:num>
  <w:num w:numId="5" w16cid:durableId="1658681496">
    <w:abstractNumId w:val="10"/>
  </w:num>
  <w:num w:numId="6" w16cid:durableId="1768385091">
    <w:abstractNumId w:val="20"/>
  </w:num>
  <w:num w:numId="7" w16cid:durableId="1227952534">
    <w:abstractNumId w:val="14"/>
  </w:num>
  <w:num w:numId="8" w16cid:durableId="1259286833">
    <w:abstractNumId w:val="12"/>
  </w:num>
  <w:num w:numId="9" w16cid:durableId="469833566">
    <w:abstractNumId w:val="7"/>
  </w:num>
  <w:num w:numId="10" w16cid:durableId="247425808">
    <w:abstractNumId w:val="2"/>
  </w:num>
  <w:num w:numId="11" w16cid:durableId="418329758">
    <w:abstractNumId w:val="17"/>
  </w:num>
  <w:num w:numId="12" w16cid:durableId="777408905">
    <w:abstractNumId w:val="15"/>
  </w:num>
  <w:num w:numId="13" w16cid:durableId="323823466">
    <w:abstractNumId w:val="3"/>
  </w:num>
  <w:num w:numId="14" w16cid:durableId="346567417">
    <w:abstractNumId w:val="13"/>
  </w:num>
  <w:num w:numId="15" w16cid:durableId="266698158">
    <w:abstractNumId w:val="22"/>
  </w:num>
  <w:num w:numId="16" w16cid:durableId="2126462849">
    <w:abstractNumId w:val="6"/>
  </w:num>
  <w:num w:numId="17" w16cid:durableId="22945713">
    <w:abstractNumId w:val="21"/>
  </w:num>
  <w:num w:numId="18" w16cid:durableId="2118866143">
    <w:abstractNumId w:val="19"/>
  </w:num>
  <w:num w:numId="19" w16cid:durableId="1856309314">
    <w:abstractNumId w:val="9"/>
  </w:num>
  <w:num w:numId="20" w16cid:durableId="1003242830">
    <w:abstractNumId w:val="18"/>
  </w:num>
  <w:num w:numId="21" w16cid:durableId="37974779">
    <w:abstractNumId w:val="5"/>
  </w:num>
  <w:num w:numId="22" w16cid:durableId="736129919">
    <w:abstractNumId w:val="11"/>
  </w:num>
  <w:num w:numId="23" w16cid:durableId="308561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71"/>
    <w:rsid w:val="00012ECF"/>
    <w:rsid w:val="00035E3E"/>
    <w:rsid w:val="001064D1"/>
    <w:rsid w:val="00163834"/>
    <w:rsid w:val="001A36B3"/>
    <w:rsid w:val="002A069F"/>
    <w:rsid w:val="002E347D"/>
    <w:rsid w:val="00305B81"/>
    <w:rsid w:val="00324548"/>
    <w:rsid w:val="004A7D2B"/>
    <w:rsid w:val="004E16FB"/>
    <w:rsid w:val="005A254D"/>
    <w:rsid w:val="005E79E6"/>
    <w:rsid w:val="00676071"/>
    <w:rsid w:val="00714F4B"/>
    <w:rsid w:val="00770DBD"/>
    <w:rsid w:val="00985F42"/>
    <w:rsid w:val="00A1428F"/>
    <w:rsid w:val="00B372D7"/>
    <w:rsid w:val="00BB389B"/>
    <w:rsid w:val="00C15648"/>
    <w:rsid w:val="00C1791B"/>
    <w:rsid w:val="00C32871"/>
    <w:rsid w:val="00D13D88"/>
    <w:rsid w:val="00D649ED"/>
    <w:rsid w:val="00DC7BE2"/>
    <w:rsid w:val="00E575F6"/>
    <w:rsid w:val="00ED3671"/>
    <w:rsid w:val="00F6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62ACE29"/>
  <w15:chartTrackingRefBased/>
  <w15:docId w15:val="{C5C6C30D-BA0E-8F40-8AAB-C7A6BDA2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3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NL" w:eastAsia="en-GB"/>
    </w:rPr>
  </w:style>
  <w:style w:type="paragraph" w:styleId="ListParagraph">
    <w:name w:val="List Paragraph"/>
    <w:basedOn w:val="Normal"/>
    <w:uiPriority w:val="34"/>
    <w:unhideWhenUsed/>
    <w:qFormat/>
    <w:rsid w:val="00035E3E"/>
    <w:pPr>
      <w:ind w:left="720"/>
      <w:contextualSpacing/>
    </w:pPr>
  </w:style>
  <w:style w:type="character" w:customStyle="1" w:styleId="fui-flex">
    <w:name w:val="fui-flex"/>
    <w:basedOn w:val="DefaultParagraphFont"/>
    <w:rsid w:val="00106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schulinck.n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vaylanekezova/Library/Containers/com.microsoft.Word/Data/Library/Application%20Support/Microsoft/Office/16.0/DTS/en-NL%7bAE2656D3-F55A-2948-837D-188B5CD27577%7d/%7b482CE9FB-3F43-3C45-B4A6-162A64396112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{482CE9FB-3F43-3C45-B4A6-162A64396112}tf10002086.dotx</Template>
  <TotalTime>16</TotalTime>
  <Pages>5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Ivayla Nekezova</dc:creator>
  <cp:keywords/>
  <dc:description/>
  <cp:lastModifiedBy>Ivayla Nekezova</cp:lastModifiedBy>
  <cp:revision>11</cp:revision>
  <dcterms:created xsi:type="dcterms:W3CDTF">2024-02-27T08:47:00Z</dcterms:created>
  <dcterms:modified xsi:type="dcterms:W3CDTF">2024-06-13T10:59:00Z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